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8B34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F148F42" wp14:editId="42C8A7C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FEDE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6D8433F" wp14:editId="5198A13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4E3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B19277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2F0CE291" w14:textId="5777E97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783117219" w:edGrp="everyone"/>
      <w:r w:rsidR="0095002C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permEnd w:id="1783117219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2064128908" w:edGrp="everyone"/>
      <w:r w:rsidR="0095002C" w:rsidRPr="0095002C">
        <w:t>利用</w:t>
      </w:r>
      <w:r w:rsidR="0095002C" w:rsidRPr="0095002C">
        <w:t xml:space="preserve"> Socket API </w:t>
      </w:r>
      <w:r w:rsidR="0095002C" w:rsidRPr="0095002C">
        <w:t>实现许可认证软件</w:t>
      </w:r>
      <w:permEnd w:id="206412890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C5CADB1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85014204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85014204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A80310D" w14:textId="40E48C6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90561128" w:edGrp="everyone"/>
      <w:r w:rsidR="0095002C">
        <w:rPr>
          <w:rFonts w:ascii="Times New Roman" w:hAnsi="Times New Roman" w:hint="eastAsia"/>
          <w:b/>
          <w:sz w:val="28"/>
          <w:szCs w:val="28"/>
          <w:u w:val="single"/>
        </w:rPr>
        <w:t>陈智涛</w:t>
      </w:r>
      <w:permEnd w:id="79056112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2E679B8" w14:textId="2476344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49929906" w:edGrp="everyone"/>
      <w:r w:rsidR="0095002C">
        <w:t>22920192204179</w:t>
      </w:r>
      <w:permEnd w:id="44992990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D851F3" w14:textId="162E24C8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418539607" w:edGrp="everyone"/>
      <w:r w:rsidR="0095002C">
        <w:t>5</w:t>
      </w:r>
      <w:permEnd w:id="41853960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90715406" w:edGrp="everyone"/>
      <w:r w:rsidR="0095002C">
        <w:t>14</w:t>
      </w:r>
      <w:permEnd w:id="90715406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BCCA368" w14:textId="77FFE618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912085324" w:edGrp="everyone"/>
      <w:r w:rsidR="0095002C">
        <w:t>5</w:t>
      </w:r>
      <w:permEnd w:id="191208532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616791035" w:edGrp="everyone"/>
      <w:r w:rsidR="0095002C">
        <w:t>25</w:t>
      </w:r>
      <w:permEnd w:id="61679103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4A5953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F5B1170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73B8CC14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137A05AB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4B3821E6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437957E9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212E59F1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0A3D334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8E57552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5D2CA04" w14:textId="5CE357FA" w:rsidR="00361252" w:rsidRPr="00D328C3" w:rsidRDefault="0095002C" w:rsidP="00361252">
      <w:pPr>
        <w:pStyle w:val="a0"/>
        <w:spacing w:before="120" w:after="120"/>
        <w:ind w:firstLine="480"/>
      </w:pPr>
      <w:permStart w:id="717164689" w:edGrp="everyone"/>
      <w:r w:rsidRPr="0095002C">
        <w:t>通过完成实验，掌握应用层文件传输的原理；了解传输过程中传输层协议选</w:t>
      </w:r>
      <w:r w:rsidRPr="0095002C">
        <w:t xml:space="preserve"> </w:t>
      </w:r>
      <w:r w:rsidRPr="0095002C">
        <w:t>用、应用层协议设计和协议开发等概念。</w:t>
      </w:r>
    </w:p>
    <w:permEnd w:id="717164689"/>
    <w:p w14:paraId="429CE5A0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182213BA" w14:textId="66EC026D" w:rsidR="00361252" w:rsidRDefault="0095002C" w:rsidP="00361252">
      <w:pPr>
        <w:pStyle w:val="a0"/>
        <w:spacing w:before="120" w:after="120"/>
        <w:ind w:firstLine="480"/>
      </w:pPr>
      <w:permStart w:id="600445790" w:edGrp="everyone"/>
      <w:r>
        <w:t>W</w:t>
      </w:r>
      <w:r>
        <w:rPr>
          <w:rFonts w:hint="eastAsia"/>
        </w:rPr>
        <w:t>indows</w:t>
      </w:r>
      <w:r>
        <w:t xml:space="preserve">10 </w:t>
      </w:r>
      <w:r>
        <w:rPr>
          <w:rFonts w:hint="eastAsia"/>
        </w:rPr>
        <w:t>vs</w:t>
      </w:r>
      <w:r>
        <w:t>2019</w:t>
      </w:r>
    </w:p>
    <w:permEnd w:id="600445790"/>
    <w:p w14:paraId="6E5B8FEC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49AD4A45" w14:textId="10CFC52B" w:rsidR="00361252" w:rsidRDefault="0095002C" w:rsidP="00361252">
      <w:pPr>
        <w:pStyle w:val="a0"/>
        <w:spacing w:before="120" w:after="120"/>
        <w:ind w:firstLine="480"/>
      </w:pPr>
      <w:permStart w:id="1747404630" w:edGrp="everyone"/>
      <w:r>
        <w:rPr>
          <w:rFonts w:hint="eastAsia"/>
        </w:rPr>
        <w:t>编写客户端代码</w:t>
      </w:r>
    </w:p>
    <w:p w14:paraId="7B7D36E8" w14:textId="0DCBB9C6" w:rsidR="0095002C" w:rsidRDefault="0095002C" w:rsidP="00361252">
      <w:pPr>
        <w:pStyle w:val="a0"/>
        <w:spacing w:before="120" w:after="120"/>
        <w:ind w:firstLine="480"/>
      </w:pPr>
      <w:r w:rsidRPr="0095002C">
        <w:rPr>
          <w:noProof/>
        </w:rPr>
        <w:drawing>
          <wp:inline distT="0" distB="0" distL="0" distR="0" wp14:anchorId="6F892EA2" wp14:editId="698790ED">
            <wp:extent cx="5486400" cy="3738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886A" w14:textId="0D276872" w:rsidR="0095002C" w:rsidRDefault="0095002C" w:rsidP="00361252">
      <w:pPr>
        <w:pStyle w:val="a0"/>
        <w:spacing w:before="120" w:after="120"/>
        <w:ind w:firstLine="480"/>
      </w:pPr>
      <w:r>
        <w:rPr>
          <w:rFonts w:hint="eastAsia"/>
        </w:rPr>
        <w:t>编写服务器代码</w:t>
      </w:r>
    </w:p>
    <w:p w14:paraId="3BDE91A4" w14:textId="3DBD4C71" w:rsidR="0095002C" w:rsidRDefault="0095002C" w:rsidP="00361252">
      <w:pPr>
        <w:pStyle w:val="a0"/>
        <w:spacing w:before="120" w:after="120"/>
        <w:ind w:firstLine="480"/>
      </w:pPr>
      <w:r w:rsidRPr="0095002C">
        <w:rPr>
          <w:noProof/>
        </w:rPr>
        <w:lastRenderedPageBreak/>
        <w:drawing>
          <wp:inline distT="0" distB="0" distL="0" distR="0" wp14:anchorId="3E45ED51" wp14:editId="41CF57F7">
            <wp:extent cx="5486400" cy="3126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DD7" w14:textId="1FFC2E77" w:rsidR="0095002C" w:rsidRDefault="0095002C" w:rsidP="0095002C">
      <w:pPr>
        <w:pStyle w:val="a0"/>
        <w:spacing w:before="120" w:after="120"/>
        <w:ind w:firstLine="480"/>
      </w:pPr>
      <w:r>
        <w:rPr>
          <w:rFonts w:hint="eastAsia"/>
        </w:rPr>
        <w:t>修改命令行参数</w:t>
      </w:r>
    </w:p>
    <w:p w14:paraId="0A707216" w14:textId="0477640A" w:rsidR="0095002C" w:rsidRDefault="0095002C" w:rsidP="00361252">
      <w:pPr>
        <w:pStyle w:val="a0"/>
        <w:spacing w:before="120" w:after="120"/>
        <w:ind w:firstLine="480"/>
      </w:pPr>
      <w:r>
        <w:rPr>
          <w:rFonts w:hint="eastAsia"/>
        </w:rPr>
        <w:t>编译运行</w:t>
      </w:r>
      <w:r>
        <w:rPr>
          <w:rFonts w:hint="eastAsia"/>
        </w:rPr>
        <w:t>recv</w:t>
      </w:r>
      <w:r>
        <w:rPr>
          <w:rFonts w:hint="eastAsia"/>
        </w:rPr>
        <w:t>程序，之后运行</w:t>
      </w:r>
      <w:r>
        <w:rPr>
          <w:rFonts w:hint="eastAsia"/>
        </w:rPr>
        <w:t>send</w:t>
      </w:r>
      <w:r>
        <w:rPr>
          <w:rFonts w:hint="eastAsia"/>
        </w:rPr>
        <w:t>程序，</w:t>
      </w:r>
      <w:r>
        <w:rPr>
          <w:rFonts w:hint="eastAsia"/>
        </w:rPr>
        <w:t>recv</w:t>
      </w:r>
      <w:r>
        <w:rPr>
          <w:rFonts w:hint="eastAsia"/>
        </w:rPr>
        <w:t>接收到信息</w:t>
      </w:r>
    </w:p>
    <w:p w14:paraId="7345878E" w14:textId="1C1FAD75" w:rsidR="0095002C" w:rsidRDefault="0095002C" w:rsidP="00361252">
      <w:pPr>
        <w:pStyle w:val="a0"/>
        <w:spacing w:before="120" w:after="120"/>
        <w:ind w:firstLine="480"/>
      </w:pPr>
      <w:r w:rsidRPr="0095002C">
        <w:rPr>
          <w:noProof/>
        </w:rPr>
        <w:drawing>
          <wp:inline distT="0" distB="0" distL="0" distR="0" wp14:anchorId="2D55456E" wp14:editId="3B555DA9">
            <wp:extent cx="4048690" cy="226726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2EC2" w14:textId="0206C70E" w:rsidR="006D162A" w:rsidRDefault="006D162A" w:rsidP="00361252">
      <w:pPr>
        <w:pStyle w:val="a0"/>
        <w:spacing w:before="120" w:after="120"/>
        <w:ind w:firstLine="480"/>
      </w:pPr>
      <w:r>
        <w:rPr>
          <w:rFonts w:hint="eastAsia"/>
        </w:rPr>
        <w:t>编写许可证服务器</w:t>
      </w:r>
    </w:p>
    <w:p w14:paraId="590F0C8C" w14:textId="460812D8" w:rsidR="006D162A" w:rsidRDefault="006D162A" w:rsidP="00361252">
      <w:pPr>
        <w:pStyle w:val="a0"/>
        <w:spacing w:before="120" w:after="120"/>
        <w:ind w:firstLine="480"/>
      </w:pPr>
      <w:r w:rsidRPr="006D162A">
        <w:rPr>
          <w:noProof/>
        </w:rPr>
        <w:lastRenderedPageBreak/>
        <w:drawing>
          <wp:inline distT="0" distB="0" distL="0" distR="0" wp14:anchorId="0BF7459D" wp14:editId="6C9FB5A3">
            <wp:extent cx="5486400" cy="2177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036" w14:textId="209CF5D7" w:rsidR="006D162A" w:rsidRDefault="006D162A" w:rsidP="00361252">
      <w:pPr>
        <w:pStyle w:val="a0"/>
        <w:spacing w:before="120" w:after="120"/>
        <w:ind w:firstLine="480"/>
      </w:pPr>
      <w:r w:rsidRPr="006D162A">
        <w:rPr>
          <w:noProof/>
        </w:rPr>
        <w:drawing>
          <wp:inline distT="0" distB="0" distL="0" distR="0" wp14:anchorId="000BB2E9" wp14:editId="0A134724">
            <wp:extent cx="5486400" cy="23583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F0B4" w14:textId="5D8F4CBE" w:rsidR="006D162A" w:rsidRDefault="006D162A" w:rsidP="00361252">
      <w:pPr>
        <w:pStyle w:val="a0"/>
        <w:spacing w:before="120" w:after="120"/>
        <w:ind w:firstLine="480"/>
      </w:pPr>
      <w:r>
        <w:t>U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的程序运行：</w:t>
      </w:r>
    </w:p>
    <w:p w14:paraId="5D801047" w14:textId="4E6E354A" w:rsidR="006D162A" w:rsidRDefault="006D162A" w:rsidP="00361252">
      <w:pPr>
        <w:pStyle w:val="a0"/>
        <w:spacing w:before="120" w:after="120"/>
        <w:ind w:firstLine="480"/>
      </w:pPr>
      <w:r w:rsidRPr="006D162A">
        <w:rPr>
          <w:noProof/>
        </w:rPr>
        <w:drawing>
          <wp:inline distT="0" distB="0" distL="0" distR="0" wp14:anchorId="123152E4" wp14:editId="58C9BD40">
            <wp:extent cx="5486400" cy="29286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2714" w14:textId="3BE54D47" w:rsidR="006D162A" w:rsidRDefault="006D162A" w:rsidP="00361252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服务器响应</w:t>
      </w:r>
    </w:p>
    <w:p w14:paraId="66D26B17" w14:textId="5BF3BDBA" w:rsidR="006D162A" w:rsidRDefault="006D162A" w:rsidP="00361252">
      <w:pPr>
        <w:pStyle w:val="a0"/>
        <w:spacing w:before="120" w:after="120"/>
        <w:ind w:firstLine="480"/>
      </w:pPr>
      <w:r w:rsidRPr="006D162A">
        <w:rPr>
          <w:noProof/>
        </w:rPr>
        <w:drawing>
          <wp:inline distT="0" distB="0" distL="0" distR="0" wp14:anchorId="1EE43FFF" wp14:editId="414C716D">
            <wp:extent cx="5486400" cy="28746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5CDE" w14:textId="5B5F8238" w:rsidR="006A21F1" w:rsidRDefault="006A21F1" w:rsidP="00361252">
      <w:pPr>
        <w:pStyle w:val="a0"/>
        <w:spacing w:before="120" w:after="120"/>
        <w:ind w:firstLine="480"/>
      </w:pPr>
      <w:r>
        <w:rPr>
          <w:rFonts w:hint="eastAsia"/>
        </w:rPr>
        <w:t>同时运行</w:t>
      </w:r>
      <w:r>
        <w:rPr>
          <w:rFonts w:hint="eastAsia"/>
        </w:rPr>
        <w:t>4</w:t>
      </w:r>
      <w:r>
        <w:rPr>
          <w:rFonts w:hint="eastAsia"/>
        </w:rPr>
        <w:t>个实例，超出服务器允许的最大用户数（</w:t>
      </w:r>
      <w:r>
        <w:rPr>
          <w:rFonts w:hint="eastAsia"/>
        </w:rPr>
        <w:t>3</w:t>
      </w:r>
      <w:r>
        <w:rPr>
          <w:rFonts w:hint="eastAsia"/>
        </w:rPr>
        <w:t>），被服务器拒绝</w:t>
      </w:r>
    </w:p>
    <w:p w14:paraId="7A137BA0" w14:textId="7F11B45E" w:rsidR="006A21F1" w:rsidRDefault="006A21F1" w:rsidP="00361252">
      <w:pPr>
        <w:pStyle w:val="a0"/>
        <w:spacing w:before="120" w:after="120"/>
        <w:ind w:firstLine="480"/>
      </w:pPr>
      <w:r w:rsidRPr="006A21F1">
        <w:rPr>
          <w:noProof/>
        </w:rPr>
        <w:drawing>
          <wp:inline distT="0" distB="0" distL="0" distR="0" wp14:anchorId="52FBF43A" wp14:editId="5B631845">
            <wp:extent cx="5486400" cy="1440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7434" w14:textId="37E77C80" w:rsidR="0032664E" w:rsidRDefault="0032664E" w:rsidP="00361252">
      <w:pPr>
        <w:pStyle w:val="a0"/>
        <w:spacing w:before="120" w:after="120"/>
        <w:ind w:firstLine="480"/>
      </w:pPr>
      <w:r>
        <w:rPr>
          <w:rFonts w:hint="eastAsia"/>
        </w:rPr>
        <w:t>崩溃处理</w:t>
      </w:r>
    </w:p>
    <w:p w14:paraId="46A012C4" w14:textId="68D6B8F8" w:rsidR="0032664E" w:rsidRDefault="0032664E" w:rsidP="00361252">
      <w:pPr>
        <w:pStyle w:val="a0"/>
        <w:spacing w:before="120" w:after="120"/>
        <w:ind w:firstLine="480"/>
      </w:pPr>
      <w:r w:rsidRPr="0032664E">
        <w:lastRenderedPageBreak/>
        <w:drawing>
          <wp:inline distT="0" distB="0" distL="0" distR="0" wp14:anchorId="43553427" wp14:editId="441B5D4A">
            <wp:extent cx="5486400" cy="3520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12D" w14:textId="2A54A2DA" w:rsidR="0032664E" w:rsidRDefault="0032664E" w:rsidP="00361252">
      <w:pPr>
        <w:pStyle w:val="a0"/>
        <w:spacing w:before="120" w:after="120"/>
        <w:ind w:firstLine="480"/>
      </w:pPr>
      <w:r w:rsidRPr="0032664E">
        <w:drawing>
          <wp:inline distT="0" distB="0" distL="0" distR="0" wp14:anchorId="0BF85E24" wp14:editId="426C6B9E">
            <wp:extent cx="5486400" cy="3094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E2A" w14:textId="678B5D41" w:rsidR="0032664E" w:rsidRDefault="0032664E" w:rsidP="00361252">
      <w:pPr>
        <w:pStyle w:val="a0"/>
        <w:spacing w:before="120" w:after="120"/>
        <w:ind w:firstLine="480"/>
      </w:pPr>
      <w:r w:rsidRPr="0032664E">
        <w:lastRenderedPageBreak/>
        <w:drawing>
          <wp:inline distT="0" distB="0" distL="0" distR="0" wp14:anchorId="1409D013" wp14:editId="0588AE17">
            <wp:extent cx="5486400" cy="28663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6997" w14:textId="3BBB013B" w:rsidR="0032664E" w:rsidRDefault="0032664E" w:rsidP="00361252">
      <w:pPr>
        <w:pStyle w:val="a0"/>
        <w:spacing w:before="120" w:after="120"/>
        <w:ind w:firstLine="480"/>
      </w:pPr>
      <w:r w:rsidRPr="0032664E">
        <w:drawing>
          <wp:inline distT="0" distB="0" distL="0" distR="0" wp14:anchorId="102AFBB2" wp14:editId="339D62E3">
            <wp:extent cx="5486400" cy="2866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47404630"/>
    <w:p w14:paraId="18070486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604538C8" w14:textId="21E12C7D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04247446" w:edGrp="everyone"/>
      <w:r w:rsidR="00C42961" w:rsidRPr="00C42961">
        <w:t>https://github.com/ChenZhitao06/Computer-Networks-Experience5-Socket-</w:t>
      </w:r>
      <w:permEnd w:id="1204247446"/>
    </w:p>
    <w:p w14:paraId="5AA04205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5111B333" w14:textId="27918841" w:rsidR="00361252" w:rsidRDefault="00C42961" w:rsidP="00361252">
      <w:pPr>
        <w:pStyle w:val="a0"/>
        <w:spacing w:before="120" w:after="120"/>
        <w:ind w:firstLine="480"/>
      </w:pPr>
      <w:permStart w:id="213412193" w:edGrp="everyone"/>
      <w:r>
        <w:rPr>
          <w:rFonts w:hint="eastAsia"/>
        </w:rPr>
        <w:t>深刻学习了</w:t>
      </w:r>
      <w:r>
        <w:rPr>
          <w:rFonts w:hint="eastAsia"/>
        </w:rPr>
        <w:t>socket</w:t>
      </w:r>
      <w:r>
        <w:rPr>
          <w:rFonts w:hint="eastAsia"/>
        </w:rPr>
        <w:t>的作用及使用方式，初步了解了进程间通信的方法。</w:t>
      </w:r>
      <w:permEnd w:id="213412193"/>
    </w:p>
    <w:sectPr w:rsidR="00361252" w:rsidSect="00020260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A03C" w14:textId="77777777" w:rsidR="00033448" w:rsidRDefault="00033448">
      <w:r>
        <w:separator/>
      </w:r>
    </w:p>
  </w:endnote>
  <w:endnote w:type="continuationSeparator" w:id="0">
    <w:p w14:paraId="3F98CF5B" w14:textId="77777777" w:rsidR="00033448" w:rsidRDefault="0003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AAEB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0645" w14:textId="77777777" w:rsidR="00033448" w:rsidRDefault="00033448">
      <w:r>
        <w:separator/>
      </w:r>
    </w:p>
  </w:footnote>
  <w:footnote w:type="continuationSeparator" w:id="0">
    <w:p w14:paraId="3D78E267" w14:textId="77777777" w:rsidR="00033448" w:rsidRDefault="0003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755F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2C"/>
    <w:rsid w:val="00033448"/>
    <w:rsid w:val="000A6C1A"/>
    <w:rsid w:val="001B6A37"/>
    <w:rsid w:val="00205414"/>
    <w:rsid w:val="002B3BEC"/>
    <w:rsid w:val="003150B4"/>
    <w:rsid w:val="0032664E"/>
    <w:rsid w:val="00361252"/>
    <w:rsid w:val="0036727E"/>
    <w:rsid w:val="004A1066"/>
    <w:rsid w:val="006655AA"/>
    <w:rsid w:val="006A21F1"/>
    <w:rsid w:val="006D162A"/>
    <w:rsid w:val="006E7238"/>
    <w:rsid w:val="008063D1"/>
    <w:rsid w:val="00837750"/>
    <w:rsid w:val="008710F5"/>
    <w:rsid w:val="0095002C"/>
    <w:rsid w:val="00B02959"/>
    <w:rsid w:val="00C42961"/>
    <w:rsid w:val="00E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0874"/>
  <w15:chartTrackingRefBased/>
  <w15:docId w15:val="{1795620E-63E7-4CC9-84E3-7BE55B25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\Desktop\CNE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243</TotalTime>
  <Pages>8</Pages>
  <Words>113</Words>
  <Characters>649</Characters>
  <Application>Microsoft Office Word</Application>
  <DocSecurity>8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陈 智涛</cp:lastModifiedBy>
  <cp:revision>3</cp:revision>
  <dcterms:created xsi:type="dcterms:W3CDTF">2021-05-25T04:32:00Z</dcterms:created>
  <dcterms:modified xsi:type="dcterms:W3CDTF">2021-05-29T08:20:00Z</dcterms:modified>
</cp:coreProperties>
</file>